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7B" w:rsidRDefault="00EC5270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1991.12.18              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131415161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路 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8" style="position:absolute;left:0;text-align:left;margin-left:-60.45pt;margin-top:171.3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凯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路 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教育背景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校内活动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技能评价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荣誉奖励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2015.6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湖北工业大学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物流管理专业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本科学历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年获得学院二等奖学金，通过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国际设计师资质认证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年发表商业报告——《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中国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武汉筋斗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云服装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工作室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服装供应链构建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云体育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用品获得金奖，与队员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人成立筋斗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云服装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工作室；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湖工体育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部一共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人进行洽谈，确定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个院系服装供应业务合作；</w:t>
                            </w:r>
                          </w:p>
                          <w:p w:rsidR="00E2607B" w:rsidRDefault="00E2607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2013.03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2015.10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云印网络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科技有限公司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产品经理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主设计师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人注册公司；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编辑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云印在线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模板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，到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最终版的云印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应用；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CET6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、武汉话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PS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AI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等软件操作，掌握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Xmind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等脑图工具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，精通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PPT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操作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次，行业论坛演讲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湖北工业大学工程技术学院学生会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体育部部长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任期一年，带领部门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人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组织管理系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余人篮球赛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学院运动会等活动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CET4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Adobe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国际认证证书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0E2607B"/>
    <w:rsid w:val="00EC5270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6FBA17E-C109-4281-89C9-3B26C09C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0</TotalTime>
  <Pages>1</Pages>
  <Words>7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2016-03-10T05:15:00Z</dcterms:created>
  <dcterms:modified xsi:type="dcterms:W3CDTF">2016-12-09T09:47:00Z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